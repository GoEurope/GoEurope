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2A6567">
        <w:rPr>
          <w:rFonts w:hint="eastAsia"/>
          <w:lang w:val="ko-KR"/>
        </w:rPr>
        <w:t>파리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3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846D1F">
          <w:pPr>
            <w:pStyle w:val="a6"/>
          </w:pPr>
          <w:r>
            <w:t>8/3/2015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846D1F" w:rsidP="00D56251">
      <w:pPr>
        <w:pStyle w:val="a6"/>
      </w:pPr>
      <w:proofErr w:type="spellStart"/>
      <w:r>
        <w:rPr>
          <w:rFonts w:hint="eastAsia"/>
        </w:rPr>
        <w:t>스카이하우스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민박</w:t>
      </w:r>
      <w:r>
        <w:rPr>
          <w:rFonts w:hint="eastAsia"/>
        </w:rPr>
        <w:t>)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3711"/>
        <w:gridCol w:w="2892"/>
      </w:tblGrid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2A6567">
              <w:t>0</w:t>
            </w:r>
            <w:bookmarkStart w:id="0" w:name="_GoBack"/>
            <w:bookmarkEnd w:id="0"/>
            <w:r>
              <w:t>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2A6567">
            <w:pPr>
              <w:pStyle w:val="-"/>
            </w:pPr>
            <w:r>
              <w:rPr>
                <w:rFonts w:hint="eastAsia"/>
              </w:rPr>
              <w:t>숙소로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2A6567">
            <w:pPr>
              <w:pStyle w:val="a5"/>
            </w:pPr>
            <w:proofErr w:type="spellStart"/>
            <w:r>
              <w:rPr>
                <w:rFonts w:hint="eastAsia"/>
              </w:rPr>
              <w:t>스카이하우스</w:t>
            </w:r>
            <w:proofErr w:type="spellEnd"/>
          </w:p>
          <w:p w:rsidR="0051065A" w:rsidRDefault="0051065A" w:rsidP="00D56251">
            <w:pPr>
              <w:pStyle w:val="a5"/>
            </w:pP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816" w:type="dxa"/>
          </w:tcPr>
          <w:p w:rsidR="0051065A" w:rsidRDefault="00D56251">
            <w:pPr>
              <w:pStyle w:val="a5"/>
            </w:pPr>
            <w:r w:rsidRPr="00D56251">
              <w:rPr>
                <w:b/>
              </w:rPr>
              <w:t>Royal Palace</w:t>
            </w:r>
          </w:p>
          <w:p w:rsidR="0051065A" w:rsidRDefault="00D56251" w:rsidP="00D56251"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51065A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1065A" w:rsidRDefault="008C3929">
            <w:pPr>
              <w:pStyle w:val="-"/>
            </w:pPr>
            <w:r w:rsidRPr="008C3929">
              <w:t>Royal Botanical Gardens</w:t>
            </w:r>
          </w:p>
          <w:p w:rsidR="0051065A" w:rsidRDefault="008C3929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8C3929" w:rsidRDefault="008C3929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??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8C3929" w:rsidRDefault="008C3929">
            <w:pPr>
              <w:pStyle w:val="a5"/>
            </w:pPr>
          </w:p>
        </w:tc>
      </w:tr>
    </w:tbl>
    <w:p w:rsidR="0051065A" w:rsidRDefault="008C21CB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51065A" w:rsidRDefault="008C3929">
      <w:pPr>
        <w:pStyle w:val="a8"/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Pr="008D6DFA" w:rsidRDefault="008C3929">
      <w:pPr>
        <w:pStyle w:val="a8"/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>Prado National Museum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 w:rsidP="00114F71">
            <w:pPr>
              <w:pStyle w:val="-"/>
            </w:pPr>
            <w:r>
              <w:rPr>
                <w:rFonts w:hint="eastAsia"/>
              </w:rPr>
              <w:t>점심식사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적용되는데서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 xml:space="preserve">Plaza de </w:t>
            </w:r>
            <w:proofErr w:type="spellStart"/>
            <w:r w:rsidRPr="008C3929">
              <w:t>Toros</w:t>
            </w:r>
            <w:proofErr w:type="spellEnd"/>
            <w:r w:rsidRPr="008C3929">
              <w:t xml:space="preserve"> de las Ventas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투우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경기장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)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8C3929">
            <w:pPr>
              <w:pStyle w:val="a5"/>
              <w:rPr>
                <w:b/>
              </w:rPr>
            </w:pPr>
            <w:proofErr w:type="spellStart"/>
            <w:r w:rsidRPr="00E45981">
              <w:rPr>
                <w:b/>
              </w:rPr>
              <w:t>Sorolla</w:t>
            </w:r>
            <w:proofErr w:type="spellEnd"/>
            <w:r w:rsidRPr="00E45981">
              <w:rPr>
                <w:b/>
              </w:rPr>
              <w:t xml:space="preserve"> Museum</w:t>
            </w:r>
          </w:p>
          <w:p w:rsidR="008C3929" w:rsidRPr="008C3929" w:rsidRDefault="00E45981" w:rsidP="008C3929">
            <w:pPr>
              <w:pStyle w:val="a5"/>
            </w:pP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</w:p>
          <w:p w:rsidR="008C3929" w:rsidRDefault="008C3929" w:rsidP="00114F71">
            <w:pPr>
              <w:pStyle w:val="a5"/>
            </w:pPr>
            <w:proofErr w:type="spellStart"/>
            <w:r>
              <w:rPr>
                <w:rFonts w:hint="eastAsia"/>
              </w:rPr>
              <w:t>먹방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찍거나</w:t>
            </w:r>
          </w:p>
          <w:p w:rsidR="00E45981" w:rsidRDefault="00E45981" w:rsidP="00114F71">
            <w:pPr>
              <w:pStyle w:val="a5"/>
            </w:pPr>
          </w:p>
        </w:tc>
      </w:tr>
      <w:tr w:rsidR="00E45981" w:rsidTr="00114F71">
        <w:tc>
          <w:tcPr>
            <w:tcW w:w="2088" w:type="dxa"/>
          </w:tcPr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>?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114F71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E45981" w:rsidRDefault="00E45981" w:rsidP="00114F71">
            <w:pPr>
              <w:pStyle w:val="a5"/>
            </w:pPr>
          </w:p>
        </w:tc>
      </w:tr>
    </w:tbl>
    <w:p w:rsidR="00E45981" w:rsidRDefault="00E45981" w:rsidP="00E45981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E45981" w:rsidRDefault="00E45981" w:rsidP="00E45981">
      <w:pPr>
        <w:pStyle w:val="a6"/>
      </w:pPr>
      <w:r>
        <w:t>8/13/2015</w:t>
      </w:r>
    </w:p>
    <w:p w:rsidR="00E45981" w:rsidRDefault="00E45981" w:rsidP="00E45981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E45981" w:rsidRDefault="00E45981" w:rsidP="00E4598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p w:rsidR="008C3929" w:rsidRPr="008C3929" w:rsidRDefault="008C3929">
      <w:pPr>
        <w:pStyle w:val="a8"/>
      </w:pPr>
    </w:p>
    <w:sectPr w:rsidR="008C3929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12A" w:rsidRDefault="001C112A">
      <w:r>
        <w:separator/>
      </w:r>
    </w:p>
  </w:endnote>
  <w:endnote w:type="continuationSeparator" w:id="0">
    <w:p w:rsidR="001C112A" w:rsidRDefault="001C1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12A" w:rsidRDefault="001C112A">
      <w:r>
        <w:separator/>
      </w:r>
    </w:p>
  </w:footnote>
  <w:footnote w:type="continuationSeparator" w:id="0">
    <w:p w:rsidR="001C112A" w:rsidRDefault="001C1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846D1F">
    <w:pPr>
      <w:pStyle w:val="ab"/>
    </w:pPr>
    <w:r>
      <w:rPr>
        <w:rFonts w:hint="eastAsia"/>
        <w:lang w:val="ko-KR"/>
      </w:rPr>
      <w:t>파리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F9E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65C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DB48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9806D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1C112A"/>
    <w:rsid w:val="002A6567"/>
    <w:rsid w:val="00396790"/>
    <w:rsid w:val="0051065A"/>
    <w:rsid w:val="00846D1F"/>
    <w:rsid w:val="008C21CB"/>
    <w:rsid w:val="008C3929"/>
    <w:rsid w:val="008D6DFA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20389D"/>
    <w:rsid w:val="00210D52"/>
    <w:rsid w:val="007231EB"/>
    <w:rsid w:val="00D420D8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46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구성민</cp:lastModifiedBy>
  <cp:revision>5</cp:revision>
  <cp:lastPrinted>2006-08-01T17:47:00Z</cp:lastPrinted>
  <dcterms:created xsi:type="dcterms:W3CDTF">2015-06-27T01:20:00Z</dcterms:created>
  <dcterms:modified xsi:type="dcterms:W3CDTF">2015-06-27T10:47:00Z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