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65A" w:rsidRDefault="008C21CB" w:rsidP="000168F6">
      <w:pPr>
        <w:pStyle w:val="ac"/>
      </w:pPr>
      <w:r>
        <w:rPr>
          <w:lang w:val="ko-KR"/>
        </w:rPr>
        <w:t>[</w:t>
      </w:r>
      <w:r w:rsidR="00D37E88">
        <w:rPr>
          <w:rFonts w:hint="eastAsia"/>
          <w:lang w:val="ko-KR"/>
        </w:rPr>
        <w:t>베니스</w:t>
      </w:r>
      <w:r w:rsidR="00D56251">
        <w:rPr>
          <w:rFonts w:hint="eastAsia"/>
          <w:lang w:val="ko-KR"/>
        </w:rPr>
        <w:t>]</w:t>
      </w:r>
      <w:r w:rsidR="000168F6" w:rsidRPr="000168F6">
        <w:t xml:space="preserve"> </w:t>
      </w:r>
    </w:p>
    <w:sdt>
      <w:sdtPr>
        <w:id w:val="63719735"/>
        <w:placeholder>
          <w:docPart w:val="30074200DB994B26BDFB339451AFFB3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7-28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51065A" w:rsidRDefault="00F669A4">
          <w:pPr>
            <w:pStyle w:val="a6"/>
          </w:pPr>
          <w:r>
            <w:t>7/28</w:t>
          </w:r>
          <w:r w:rsidR="000168F6">
            <w:t>/2015</w:t>
          </w:r>
        </w:p>
      </w:sdtContent>
    </w:sdt>
    <w:p w:rsidR="00D56251" w:rsidRDefault="00694346" w:rsidP="00D56251">
      <w:pPr>
        <w:pStyle w:val="a6"/>
      </w:pPr>
      <w:r>
        <w:rPr>
          <w:rFonts w:hint="eastAsia"/>
        </w:rPr>
        <w:t>P</w:t>
      </w:r>
      <w:r>
        <w:t xml:space="preserve">LAZA </w:t>
      </w:r>
      <w:r w:rsidR="00846D1F">
        <w:t>(</w:t>
      </w:r>
      <w:r>
        <w:rPr>
          <w:rFonts w:hint="eastAsia"/>
        </w:rPr>
        <w:t>호텔</w:t>
      </w:r>
      <w:r w:rsidR="00846D1F"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3711"/>
        <w:gridCol w:w="2892"/>
      </w:tblGrid>
      <w:tr w:rsidR="0051065A" w:rsidTr="004F4AAD">
        <w:tc>
          <w:tcPr>
            <w:tcW w:w="2037" w:type="dxa"/>
          </w:tcPr>
          <w:p w:rsidR="0051065A" w:rsidRDefault="00D56251" w:rsidP="00D56251">
            <w:pPr>
              <w:pStyle w:val="a5"/>
            </w:pPr>
            <w:r>
              <w:t>[</w:t>
            </w:r>
            <w:r w:rsidR="00CE1A15"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 w:rsidR="00CE1A15"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CE1A15">
              <w:t>3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 w:rsidR="00CE1A15">
              <w:rPr>
                <w:rFonts w:hint="eastAsia"/>
              </w:rPr>
              <w:t>오전</w:t>
            </w:r>
            <w:r w:rsidR="00CE1A15">
              <w:rPr>
                <w:rFonts w:hint="eastAsia"/>
              </w:rP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CE1A15">
              <w:t>5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51065A" w:rsidRDefault="002A6567">
            <w:pPr>
              <w:pStyle w:val="-"/>
            </w:pPr>
            <w:r>
              <w:rPr>
                <w:rFonts w:hint="eastAsia"/>
              </w:rPr>
              <w:t>숙소로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51065A" w:rsidRDefault="0051065A" w:rsidP="00D56251">
            <w:pPr>
              <w:pStyle w:val="a5"/>
            </w:pPr>
          </w:p>
        </w:tc>
        <w:tc>
          <w:tcPr>
            <w:tcW w:w="2892" w:type="dxa"/>
          </w:tcPr>
          <w:p w:rsidR="0051065A" w:rsidRDefault="00CE1A15" w:rsidP="00CE1A15">
            <w:pPr>
              <w:pStyle w:val="a6"/>
            </w:pPr>
            <w:r>
              <w:rPr>
                <w:rFonts w:hint="eastAsia"/>
              </w:rPr>
              <w:t>P</w:t>
            </w:r>
            <w:r>
              <w:t>LAZA (</w:t>
            </w:r>
            <w:r>
              <w:rPr>
                <w:rFonts w:hint="eastAsia"/>
              </w:rPr>
              <w:t>호텔</w:t>
            </w:r>
            <w:r>
              <w:rPr>
                <w:rFonts w:hint="eastAsia"/>
              </w:rPr>
              <w:t>)</w:t>
            </w:r>
          </w:p>
        </w:tc>
      </w:tr>
      <w:tr w:rsidR="004F4AAD" w:rsidTr="0030524B">
        <w:trPr>
          <w:trHeight w:val="674"/>
        </w:trPr>
        <w:tc>
          <w:tcPr>
            <w:tcW w:w="2037" w:type="dxa"/>
          </w:tcPr>
          <w:p w:rsidR="004F4AAD" w:rsidRDefault="004F4AAD" w:rsidP="009026EB">
            <w:pPr>
              <w:pStyle w:val="a5"/>
            </w:pPr>
            <w:r>
              <w:t>[</w:t>
            </w:r>
            <w:r w:rsidR="00CE1A15">
              <w:rPr>
                <w:rFonts w:hint="eastAsia"/>
              </w:rPr>
              <w:t>오전</w:t>
            </w:r>
            <w:r w:rsidR="00CE1A15"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CE1A15">
              <w:t>0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30524B" w:rsidRDefault="004F4AAD" w:rsidP="009026EB">
            <w:pPr>
              <w:pStyle w:val="a5"/>
            </w:pPr>
            <w:r>
              <w:rPr>
                <w:rFonts w:hint="eastAsia"/>
              </w:rPr>
              <w:t>~</w:t>
            </w:r>
            <w:r w:rsidR="00CE1A15">
              <w:rPr>
                <w:rFonts w:hint="eastAsia"/>
              </w:rPr>
              <w:t>오전</w:t>
            </w:r>
            <w:r w:rsidR="00CE1A15"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CE1A15">
              <w:t>0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4F4AAD" w:rsidRDefault="00CE1A15" w:rsidP="009026EB">
            <w:pPr>
              <w:pStyle w:val="-"/>
            </w:pPr>
            <w:r>
              <w:rPr>
                <w:rFonts w:hint="eastAsia"/>
              </w:rPr>
              <w:t>아침</w:t>
            </w:r>
            <w:r w:rsidR="000D019F">
              <w:rPr>
                <w:rFonts w:hint="eastAsia"/>
              </w:rPr>
              <w:t xml:space="preserve"> </w:t>
            </w:r>
            <w:r w:rsidR="000D019F">
              <w:rPr>
                <w:rFonts w:hint="eastAsia"/>
              </w:rPr>
              <w:t>식사</w:t>
            </w:r>
          </w:p>
          <w:p w:rsidR="004F4AAD" w:rsidRDefault="004F4AAD" w:rsidP="009026EB">
            <w:pPr>
              <w:pStyle w:val="a5"/>
            </w:pPr>
          </w:p>
        </w:tc>
        <w:tc>
          <w:tcPr>
            <w:tcW w:w="2892" w:type="dxa"/>
          </w:tcPr>
          <w:p w:rsidR="004F4AAD" w:rsidRDefault="004F4AAD" w:rsidP="000D019F">
            <w:pPr>
              <w:pStyle w:val="a5"/>
            </w:pPr>
          </w:p>
        </w:tc>
      </w:tr>
    </w:tbl>
    <w:p w:rsidR="0030524B" w:rsidRDefault="0030524B" w:rsidP="004F4AAD">
      <w:pPr>
        <w:pStyle w:val="a8"/>
      </w:pPr>
    </w:p>
    <w:p w:rsidR="00422F16" w:rsidRPr="003355EC" w:rsidRDefault="00422F16" w:rsidP="00422F16">
      <w:pPr>
        <w:rPr>
          <w:rFonts w:ascii="3653767_10" w:eastAsia="굴림" w:hAnsi="3653767_10" w:cs="굴림"/>
          <w:color w:val="000000" w:themeColor="text1"/>
          <w:sz w:val="20"/>
          <w:szCs w:val="20"/>
          <w:shd w:val="clear" w:color="auto" w:fill="FFFFFF"/>
        </w:rPr>
      </w:pPr>
      <w:r w:rsidRPr="00422F16">
        <w:rPr>
          <w:rFonts w:ascii="3653767_10" w:eastAsia="굴림" w:hAnsi="3653767_10" w:cs="굴림"/>
          <w:color w:val="000000" w:themeColor="text1"/>
          <w:sz w:val="20"/>
          <w:szCs w:val="20"/>
          <w:shd w:val="clear" w:color="auto" w:fill="FFFFFF"/>
        </w:rPr>
        <w:t>아이</w:t>
      </w:r>
      <w:r w:rsidRPr="00422F16">
        <w:rPr>
          <w:rFonts w:ascii="3653767_10" w:eastAsia="굴림" w:hAnsi="3653767_10" w:cs="굴림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422F16">
        <w:rPr>
          <w:rFonts w:ascii="3653767_10" w:eastAsia="굴림" w:hAnsi="3653767_10" w:cs="굴림"/>
          <w:color w:val="000000" w:themeColor="text1"/>
          <w:sz w:val="20"/>
          <w:szCs w:val="20"/>
          <w:shd w:val="clear" w:color="auto" w:fill="FFFFFF"/>
        </w:rPr>
        <w:t>프로멧시</w:t>
      </w:r>
      <w:proofErr w:type="spellEnd"/>
      <w:r w:rsidRPr="00422F16">
        <w:rPr>
          <w:rFonts w:ascii="3653767_10" w:eastAsia="굴림" w:hAnsi="3653767_10" w:cs="굴림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422F16">
        <w:rPr>
          <w:rFonts w:ascii="3653767_10" w:eastAsia="굴림" w:hAnsi="3653767_10" w:cs="굴림"/>
          <w:color w:val="000000" w:themeColor="text1"/>
          <w:sz w:val="20"/>
          <w:szCs w:val="20"/>
          <w:shd w:val="clear" w:color="auto" w:fill="FFFFFF"/>
        </w:rPr>
        <w:t>스포시</w:t>
      </w:r>
      <w:proofErr w:type="spellEnd"/>
      <w:r w:rsidRPr="00422F16">
        <w:rPr>
          <w:rFonts w:ascii="3653767_10" w:eastAsia="굴림" w:hAnsi="3653767_10" w:cs="굴림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422F16">
        <w:rPr>
          <w:rFonts w:ascii="3653767_10" w:eastAsia="굴림" w:hAnsi="3653767_10" w:cs="굴림"/>
          <w:color w:val="000000" w:themeColor="text1"/>
          <w:sz w:val="20"/>
          <w:szCs w:val="20"/>
          <w:shd w:val="clear" w:color="auto" w:fill="FFFFFF"/>
        </w:rPr>
        <w:t>ai</w:t>
      </w:r>
      <w:proofErr w:type="spellEnd"/>
      <w:r w:rsidRPr="00422F16">
        <w:rPr>
          <w:rFonts w:ascii="3653767_10" w:eastAsia="굴림" w:hAnsi="3653767_10" w:cs="굴림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422F16">
        <w:rPr>
          <w:rFonts w:ascii="3653767_10" w:eastAsia="굴림" w:hAnsi="3653767_10" w:cs="굴림"/>
          <w:color w:val="000000" w:themeColor="text1"/>
          <w:sz w:val="20"/>
          <w:szCs w:val="20"/>
          <w:shd w:val="clear" w:color="auto" w:fill="FFFFFF"/>
        </w:rPr>
        <w:t>promessi</w:t>
      </w:r>
      <w:proofErr w:type="spellEnd"/>
      <w:r w:rsidRPr="00422F16">
        <w:rPr>
          <w:rFonts w:ascii="3653767_10" w:eastAsia="굴림" w:hAnsi="3653767_10" w:cs="굴림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422F16">
        <w:rPr>
          <w:rFonts w:ascii="3653767_10" w:eastAsia="굴림" w:hAnsi="3653767_10" w:cs="굴림"/>
          <w:color w:val="000000" w:themeColor="text1"/>
          <w:sz w:val="20"/>
          <w:szCs w:val="20"/>
          <w:shd w:val="clear" w:color="auto" w:fill="FFFFFF"/>
        </w:rPr>
        <w:t>sposi</w:t>
      </w:r>
      <w:proofErr w:type="spellEnd"/>
      <w:r w:rsidRPr="00422F16">
        <w:rPr>
          <w:rFonts w:ascii="3653767_10" w:eastAsia="굴림" w:hAnsi="3653767_10" w:cs="굴림"/>
          <w:color w:val="000000" w:themeColor="text1"/>
          <w:sz w:val="20"/>
          <w:szCs w:val="20"/>
          <w:shd w:val="clear" w:color="auto" w:fill="FFFFFF"/>
        </w:rPr>
        <w:t>)</w:t>
      </w:r>
      <w:r w:rsidRPr="003355EC">
        <w:rPr>
          <w:rFonts w:ascii="3653767_10" w:eastAsia="굴림" w:hAnsi="3653767_10" w:cs="굴림"/>
          <w:color w:val="000000" w:themeColor="text1"/>
          <w:sz w:val="20"/>
          <w:szCs w:val="20"/>
          <w:shd w:val="clear" w:color="auto" w:fill="FFFFFF"/>
        </w:rPr>
        <w:t xml:space="preserve"> – </w:t>
      </w:r>
      <w:proofErr w:type="spellStart"/>
      <w:r w:rsidRPr="003355EC">
        <w:rPr>
          <w:rFonts w:ascii="3653767_10" w:eastAsia="굴림" w:hAnsi="3653767_10" w:cs="굴림" w:hint="eastAsia"/>
          <w:color w:val="000000" w:themeColor="text1"/>
          <w:sz w:val="20"/>
          <w:szCs w:val="20"/>
          <w:shd w:val="clear" w:color="auto" w:fill="FFFFFF"/>
        </w:rPr>
        <w:t>맛집</w:t>
      </w:r>
      <w:bookmarkStart w:id="0" w:name="_GoBack"/>
      <w:bookmarkEnd w:id="0"/>
      <w:proofErr w:type="spellEnd"/>
    </w:p>
    <w:p w:rsidR="00422F16" w:rsidRPr="00422F16" w:rsidRDefault="00422F16" w:rsidP="00422F16">
      <w:pPr>
        <w:rPr>
          <w:rFonts w:ascii="굴림" w:eastAsia="굴림" w:hAnsi="굴림" w:cs="굴림"/>
          <w:color w:val="000000" w:themeColor="text1"/>
          <w:sz w:val="24"/>
          <w:szCs w:val="24"/>
        </w:rPr>
      </w:pPr>
      <w:proofErr w:type="spellStart"/>
      <w:r w:rsidRPr="003355EC">
        <w:rPr>
          <w:rFonts w:ascii="3653767_10" w:eastAsia="굴림" w:hAnsi="3653767_10" w:cs="굴림" w:hint="eastAsia"/>
          <w:color w:val="000000" w:themeColor="text1"/>
          <w:sz w:val="20"/>
          <w:szCs w:val="20"/>
          <w:shd w:val="clear" w:color="auto" w:fill="FFFFFF"/>
        </w:rPr>
        <w:t>바포라토</w:t>
      </w:r>
      <w:proofErr w:type="spellEnd"/>
      <w:r w:rsidRPr="003355EC">
        <w:rPr>
          <w:rFonts w:ascii="3653767_10" w:eastAsia="굴림" w:hAnsi="3653767_10" w:cs="굴림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355EC">
        <w:rPr>
          <w:rFonts w:ascii="3653767_10" w:eastAsia="굴림" w:hAnsi="3653767_10" w:cs="굴림"/>
          <w:color w:val="000000" w:themeColor="text1"/>
          <w:sz w:val="20"/>
          <w:szCs w:val="20"/>
          <w:shd w:val="clear" w:color="auto" w:fill="FFFFFF"/>
        </w:rPr>
        <w:t>1</w:t>
      </w:r>
      <w:r w:rsidRPr="003355EC">
        <w:rPr>
          <w:rFonts w:ascii="3653767_10" w:eastAsia="굴림" w:hAnsi="3653767_10" w:cs="굴림" w:hint="eastAsia"/>
          <w:color w:val="000000" w:themeColor="text1"/>
          <w:sz w:val="20"/>
          <w:szCs w:val="20"/>
          <w:shd w:val="clear" w:color="auto" w:fill="FFFFFF"/>
        </w:rPr>
        <w:t>일권</w:t>
      </w:r>
      <w:r w:rsidRPr="003355EC">
        <w:rPr>
          <w:rFonts w:ascii="3653767_10" w:eastAsia="굴림" w:hAnsi="3653767_10" w:cs="굴림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3355EC">
        <w:rPr>
          <w:rFonts w:ascii="3653767_10" w:eastAsia="굴림" w:hAnsi="3653767_10" w:cs="굴림"/>
          <w:color w:val="000000" w:themeColor="text1"/>
          <w:sz w:val="20"/>
          <w:szCs w:val="20"/>
          <w:shd w:val="clear" w:color="auto" w:fill="FFFFFF"/>
        </w:rPr>
        <w:t>20</w:t>
      </w:r>
      <w:r w:rsidRPr="003355EC">
        <w:rPr>
          <w:rFonts w:ascii="3653767_10" w:eastAsia="굴림" w:hAnsi="3653767_10" w:cs="굴림" w:hint="eastAsia"/>
          <w:color w:val="000000" w:themeColor="text1"/>
          <w:sz w:val="20"/>
          <w:szCs w:val="20"/>
          <w:shd w:val="clear" w:color="auto" w:fill="FFFFFF"/>
        </w:rPr>
        <w:t>유로</w:t>
      </w:r>
      <w:r w:rsidRPr="003355EC">
        <w:rPr>
          <w:rFonts w:ascii="3653767_10" w:eastAsia="굴림" w:hAnsi="3653767_10" w:cs="굴림" w:hint="eastAsia"/>
          <w:color w:val="000000" w:themeColor="text1"/>
          <w:sz w:val="20"/>
          <w:szCs w:val="20"/>
          <w:shd w:val="clear" w:color="auto" w:fill="FFFFFF"/>
        </w:rPr>
        <w:t xml:space="preserve"> ,</w:t>
      </w:r>
      <w:proofErr w:type="gramEnd"/>
      <w:r w:rsidRPr="003355EC">
        <w:rPr>
          <w:rFonts w:ascii="3653767_10" w:eastAsia="굴림" w:hAnsi="3653767_10" w:cs="굴림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355EC">
        <w:rPr>
          <w:rFonts w:ascii="3653767_10" w:eastAsia="굴림" w:hAnsi="3653767_10" w:cs="굴림" w:hint="eastAsia"/>
          <w:color w:val="000000" w:themeColor="text1"/>
          <w:sz w:val="20"/>
          <w:szCs w:val="20"/>
          <w:shd w:val="clear" w:color="auto" w:fill="FFFFFF"/>
        </w:rPr>
        <w:t>편도</w:t>
      </w:r>
      <w:r w:rsidRPr="003355EC">
        <w:rPr>
          <w:rFonts w:ascii="3653767_10" w:eastAsia="굴림" w:hAnsi="3653767_10" w:cs="굴림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355EC">
        <w:rPr>
          <w:rFonts w:ascii="3653767_10" w:eastAsia="굴림" w:hAnsi="3653767_10" w:cs="굴림"/>
          <w:color w:val="000000" w:themeColor="text1"/>
          <w:sz w:val="20"/>
          <w:szCs w:val="20"/>
          <w:shd w:val="clear" w:color="auto" w:fill="FFFFFF"/>
        </w:rPr>
        <w:t>1</w:t>
      </w:r>
      <w:r w:rsidRPr="003355EC">
        <w:rPr>
          <w:rFonts w:ascii="3653767_10" w:eastAsia="굴림" w:hAnsi="3653767_10" w:cs="굴림" w:hint="eastAsia"/>
          <w:color w:val="000000" w:themeColor="text1"/>
          <w:sz w:val="20"/>
          <w:szCs w:val="20"/>
          <w:shd w:val="clear" w:color="auto" w:fill="FFFFFF"/>
        </w:rPr>
        <w:t>회</w:t>
      </w:r>
      <w:r w:rsidRPr="003355EC">
        <w:rPr>
          <w:rFonts w:ascii="3653767_10" w:eastAsia="굴림" w:hAnsi="3653767_10" w:cs="굴림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355EC">
        <w:rPr>
          <w:rFonts w:ascii="3653767_10" w:eastAsia="굴림" w:hAnsi="3653767_10" w:cs="굴림"/>
          <w:color w:val="000000" w:themeColor="text1"/>
          <w:sz w:val="20"/>
          <w:szCs w:val="20"/>
          <w:shd w:val="clear" w:color="auto" w:fill="FFFFFF"/>
        </w:rPr>
        <w:t>7</w:t>
      </w:r>
      <w:r w:rsidRPr="003355EC">
        <w:rPr>
          <w:rFonts w:ascii="3653767_10" w:eastAsia="굴림" w:hAnsi="3653767_10" w:cs="굴림" w:hint="eastAsia"/>
          <w:color w:val="000000" w:themeColor="text1"/>
          <w:sz w:val="20"/>
          <w:szCs w:val="20"/>
          <w:shd w:val="clear" w:color="auto" w:fill="FFFFFF"/>
        </w:rPr>
        <w:t>유로</w:t>
      </w:r>
      <w:r w:rsidRPr="003355EC">
        <w:rPr>
          <w:rFonts w:ascii="돋움" w:eastAsia="돋움" w:hAnsi="돋움" w:cs="굴림"/>
          <w:color w:val="000000" w:themeColor="text1"/>
          <w:szCs w:val="18"/>
        </w:rPr>
        <w:t xml:space="preserve"> </w:t>
      </w:r>
    </w:p>
    <w:sectPr w:rsidR="00422F16" w:rsidRPr="00422F16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104" w:rsidRDefault="004F7104">
      <w:r>
        <w:separator/>
      </w:r>
    </w:p>
  </w:endnote>
  <w:endnote w:type="continuationSeparator" w:id="0">
    <w:p w:rsidR="004F7104" w:rsidRDefault="004F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3653767_10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104" w:rsidRDefault="004F7104">
      <w:r>
        <w:separator/>
      </w:r>
    </w:p>
  </w:footnote>
  <w:footnote w:type="continuationSeparator" w:id="0">
    <w:p w:rsidR="004F7104" w:rsidRDefault="004F71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A15" w:rsidRDefault="00CE1A15">
    <w:pPr>
      <w:pStyle w:val="ab"/>
    </w:pPr>
    <w:r>
      <w:rPr>
        <w:rFonts w:hint="eastAsia"/>
        <w:lang w:val="ko-KR"/>
      </w:rPr>
      <w:t>베니스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C7DC0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6592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79EC4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F881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F0508DF"/>
    <w:multiLevelType w:val="hybridMultilevel"/>
    <w:tmpl w:val="3566FB38"/>
    <w:lvl w:ilvl="0" w:tplc="127A1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51"/>
    <w:rsid w:val="000168F6"/>
    <w:rsid w:val="00040587"/>
    <w:rsid w:val="00070BD6"/>
    <w:rsid w:val="000D019F"/>
    <w:rsid w:val="00167D49"/>
    <w:rsid w:val="001C112A"/>
    <w:rsid w:val="00216F62"/>
    <w:rsid w:val="002A6567"/>
    <w:rsid w:val="0030524B"/>
    <w:rsid w:val="003355EC"/>
    <w:rsid w:val="00396790"/>
    <w:rsid w:val="003D4F2B"/>
    <w:rsid w:val="003E1C9E"/>
    <w:rsid w:val="003F7B42"/>
    <w:rsid w:val="00420AF7"/>
    <w:rsid w:val="00422F16"/>
    <w:rsid w:val="004947E3"/>
    <w:rsid w:val="004B512C"/>
    <w:rsid w:val="004F4AAD"/>
    <w:rsid w:val="004F7104"/>
    <w:rsid w:val="0051065A"/>
    <w:rsid w:val="00580E1B"/>
    <w:rsid w:val="005D42C6"/>
    <w:rsid w:val="00694346"/>
    <w:rsid w:val="007B7E23"/>
    <w:rsid w:val="00810949"/>
    <w:rsid w:val="00846D1F"/>
    <w:rsid w:val="008C21CB"/>
    <w:rsid w:val="008C3929"/>
    <w:rsid w:val="008D6DFA"/>
    <w:rsid w:val="009026EB"/>
    <w:rsid w:val="009F3D35"/>
    <w:rsid w:val="00A527BA"/>
    <w:rsid w:val="00C62E35"/>
    <w:rsid w:val="00CE1A15"/>
    <w:rsid w:val="00D37E88"/>
    <w:rsid w:val="00D534DF"/>
    <w:rsid w:val="00D56251"/>
    <w:rsid w:val="00E339C3"/>
    <w:rsid w:val="00E45981"/>
    <w:rsid w:val="00EC0465"/>
    <w:rsid w:val="00ED5BD7"/>
    <w:rsid w:val="00F04D92"/>
    <w:rsid w:val="00F40F2B"/>
    <w:rsid w:val="00F6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058AC08-1EDD-4AF5-B927-08D9875E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  <w:style w:type="paragraph" w:styleId="af">
    <w:name w:val="Normal (Web)"/>
    <w:basedOn w:val="a"/>
    <w:uiPriority w:val="99"/>
    <w:semiHidden/>
    <w:unhideWhenUsed/>
    <w:rsid w:val="00422F16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styleId="af0">
    <w:name w:val="Strong"/>
    <w:basedOn w:val="a0"/>
    <w:uiPriority w:val="22"/>
    <w:qFormat/>
    <w:rsid w:val="00422F16"/>
    <w:rPr>
      <w:b/>
      <w:bCs/>
    </w:rPr>
  </w:style>
  <w:style w:type="character" w:customStyle="1" w:styleId="apple-converted-space">
    <w:name w:val="apple-converted-space"/>
    <w:basedOn w:val="a0"/>
    <w:rsid w:val="00422F16"/>
  </w:style>
  <w:style w:type="character" w:styleId="af1">
    <w:name w:val="Hyperlink"/>
    <w:basedOn w:val="a0"/>
    <w:uiPriority w:val="99"/>
    <w:semiHidden/>
    <w:unhideWhenUsed/>
    <w:rsid w:val="00422F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074200DB994B26BDFB339451AFFB3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9FED5F-D8EC-4D32-BE69-BBFF2B6A2E6F}"/>
      </w:docPartPr>
      <w:docPartBody>
        <w:p w:rsidR="007231EB" w:rsidRDefault="0020389D">
          <w:pPr>
            <w:pStyle w:val="30074200DB994B26BDFB339451AFFB31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3653767_10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3B"/>
    <w:rsid w:val="0009289C"/>
    <w:rsid w:val="001E3442"/>
    <w:rsid w:val="0020389D"/>
    <w:rsid w:val="00210D52"/>
    <w:rsid w:val="007231EB"/>
    <w:rsid w:val="007B26A2"/>
    <w:rsid w:val="00A95EB5"/>
    <w:rsid w:val="00D420D8"/>
    <w:rsid w:val="00DC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E76CAD7F684D0C921620C3D5A3B630">
    <w:name w:val="9EE76CAD7F684D0C921620C3D5A3B630"/>
    <w:pPr>
      <w:widowControl w:val="0"/>
      <w:wordWrap w:val="0"/>
      <w:autoSpaceDE w:val="0"/>
      <w:autoSpaceDN w:val="0"/>
    </w:pPr>
  </w:style>
  <w:style w:type="paragraph" w:customStyle="1" w:styleId="30074200DB994B26BDFB339451AFFB31">
    <w:name w:val="30074200DB994B26BDFB339451AFFB31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878B97657EB46699C0A222D34FE4251">
    <w:name w:val="C878B97657EB46699C0A222D34FE4251"/>
    <w:pPr>
      <w:widowControl w:val="0"/>
      <w:wordWrap w:val="0"/>
      <w:autoSpaceDE w:val="0"/>
      <w:autoSpaceDN w:val="0"/>
    </w:pPr>
  </w:style>
  <w:style w:type="paragraph" w:customStyle="1" w:styleId="781FBFA4868347F09C168B00B8B57F92">
    <w:name w:val="781FBFA4868347F09C168B00B8B57F92"/>
    <w:pPr>
      <w:widowControl w:val="0"/>
      <w:wordWrap w:val="0"/>
      <w:autoSpaceDE w:val="0"/>
      <w:autoSpaceDN w:val="0"/>
    </w:pPr>
  </w:style>
  <w:style w:type="paragraph" w:customStyle="1" w:styleId="4ADE7BAE937E4835B7B4E8561CF9DD90">
    <w:name w:val="4ADE7BAE937E4835B7B4E8561CF9DD90"/>
    <w:pPr>
      <w:widowControl w:val="0"/>
      <w:wordWrap w:val="0"/>
      <w:autoSpaceDE w:val="0"/>
      <w:autoSpaceDN w:val="0"/>
    </w:pPr>
  </w:style>
  <w:style w:type="paragraph" w:customStyle="1" w:styleId="43577876D15644FD8E4867B3774D7420">
    <w:name w:val="43577876D15644FD8E4867B3774D7420"/>
    <w:pPr>
      <w:widowControl w:val="0"/>
      <w:wordWrap w:val="0"/>
      <w:autoSpaceDE w:val="0"/>
      <w:autoSpaceDN w:val="0"/>
    </w:pPr>
  </w:style>
  <w:style w:type="paragraph" w:customStyle="1" w:styleId="28D6D9D5EBDE4B1CB15BBBAAC3BA88FB">
    <w:name w:val="28D6D9D5EBDE4B1CB15BBBAAC3BA88FB"/>
    <w:pPr>
      <w:widowControl w:val="0"/>
      <w:wordWrap w:val="0"/>
      <w:autoSpaceDE w:val="0"/>
      <w:autoSpaceDN w:val="0"/>
    </w:pPr>
  </w:style>
  <w:style w:type="paragraph" w:customStyle="1" w:styleId="17908482D06F402E980BCD0510083018">
    <w:name w:val="17908482D06F402E980BCD0510083018"/>
    <w:pPr>
      <w:widowControl w:val="0"/>
      <w:wordWrap w:val="0"/>
      <w:autoSpaceDE w:val="0"/>
      <w:autoSpaceDN w:val="0"/>
    </w:pPr>
  </w:style>
  <w:style w:type="paragraph" w:customStyle="1" w:styleId="5C4823BAE1384DE496A68B48B2C6ABD8">
    <w:name w:val="5C4823BAE1384DE496A68B48B2C6ABD8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F7BD8F3DE4BB4CDA9F34ED1005290AB0">
    <w:name w:val="F7BD8F3DE4BB4CDA9F34ED1005290AB0"/>
    <w:pPr>
      <w:widowControl w:val="0"/>
      <w:wordWrap w:val="0"/>
      <w:autoSpaceDE w:val="0"/>
      <w:autoSpaceDN w:val="0"/>
    </w:pPr>
  </w:style>
  <w:style w:type="paragraph" w:customStyle="1" w:styleId="FE0B7390274C401BB2C7B78FE831AC16">
    <w:name w:val="FE0B7390274C401BB2C7B78FE831AC16"/>
    <w:pPr>
      <w:widowControl w:val="0"/>
      <w:wordWrap w:val="0"/>
      <w:autoSpaceDE w:val="0"/>
      <w:autoSpaceDN w:val="0"/>
    </w:pPr>
  </w:style>
  <w:style w:type="paragraph" w:customStyle="1" w:styleId="F4BE90450133436692A347BFCEDC6E2C">
    <w:name w:val="F4BE90450133436692A347BFCEDC6E2C"/>
    <w:pPr>
      <w:widowControl w:val="0"/>
      <w:wordWrap w:val="0"/>
      <w:autoSpaceDE w:val="0"/>
      <w:autoSpaceDN w:val="0"/>
    </w:pPr>
  </w:style>
  <w:style w:type="paragraph" w:customStyle="1" w:styleId="9E4FD13ADC164F8C996C2EEE9498C627">
    <w:name w:val="9E4FD13ADC164F8C996C2EEE9498C627"/>
    <w:pPr>
      <w:widowControl w:val="0"/>
      <w:wordWrap w:val="0"/>
      <w:autoSpaceDE w:val="0"/>
      <w:autoSpaceDN w:val="0"/>
    </w:pPr>
  </w:style>
  <w:style w:type="paragraph" w:customStyle="1" w:styleId="B1D7347BAC9D4AA8922BE62688B40C53">
    <w:name w:val="B1D7347BAC9D4AA8922BE62688B40C53"/>
    <w:pPr>
      <w:widowControl w:val="0"/>
      <w:wordWrap w:val="0"/>
      <w:autoSpaceDE w:val="0"/>
      <w:autoSpaceDN w:val="0"/>
    </w:pPr>
  </w:style>
  <w:style w:type="paragraph" w:customStyle="1" w:styleId="47D6D9EDFFAB425C9B99EFF1C3E720EF">
    <w:name w:val="47D6D9EDFFAB425C9B99EFF1C3E720EF"/>
    <w:pPr>
      <w:widowControl w:val="0"/>
      <w:wordWrap w:val="0"/>
      <w:autoSpaceDE w:val="0"/>
      <w:autoSpaceDN w:val="0"/>
    </w:pPr>
  </w:style>
  <w:style w:type="paragraph" w:customStyle="1" w:styleId="BEBBDE78373C405BA63B9BD02E810A72">
    <w:name w:val="BEBBDE78373C405BA63B9BD02E810A72"/>
    <w:pPr>
      <w:widowControl w:val="0"/>
      <w:wordWrap w:val="0"/>
      <w:autoSpaceDE w:val="0"/>
      <w:autoSpaceDN w:val="0"/>
    </w:pPr>
  </w:style>
  <w:style w:type="paragraph" w:customStyle="1" w:styleId="10FBA62A7A084047A1861466B8453F1D">
    <w:name w:val="10FBA62A7A084047A1861466B8453F1D"/>
    <w:pPr>
      <w:widowControl w:val="0"/>
      <w:wordWrap w:val="0"/>
      <w:autoSpaceDE w:val="0"/>
      <w:autoSpaceDN w:val="0"/>
    </w:pPr>
  </w:style>
  <w:style w:type="paragraph" w:customStyle="1" w:styleId="B0C7BB8F524D4D5EACCF6A22D5520528">
    <w:name w:val="B0C7BB8F524D4D5EACCF6A22D5520528"/>
    <w:pPr>
      <w:widowControl w:val="0"/>
      <w:wordWrap w:val="0"/>
      <w:autoSpaceDE w:val="0"/>
      <w:autoSpaceDN w:val="0"/>
    </w:pPr>
  </w:style>
  <w:style w:type="paragraph" w:customStyle="1" w:styleId="E99BBCFC9B5C4B96895BCF53511F62F5">
    <w:name w:val="E99BBCFC9B5C4B96895BCF53511F62F5"/>
    <w:pPr>
      <w:widowControl w:val="0"/>
      <w:wordWrap w:val="0"/>
      <w:autoSpaceDE w:val="0"/>
      <w:autoSpaceDN w:val="0"/>
    </w:pPr>
  </w:style>
  <w:style w:type="paragraph" w:customStyle="1" w:styleId="BAD1AFE54C3947A39EC4C1A1514417FB">
    <w:name w:val="BAD1AFE54C3947A39EC4C1A1514417FB"/>
    <w:pPr>
      <w:widowControl w:val="0"/>
      <w:wordWrap w:val="0"/>
      <w:autoSpaceDE w:val="0"/>
      <w:autoSpaceDN w:val="0"/>
    </w:pPr>
  </w:style>
  <w:style w:type="paragraph" w:customStyle="1" w:styleId="4F62D3C1C20E45AFB72F9E11365581E5">
    <w:name w:val="4F62D3C1C20E45AFB72F9E11365581E5"/>
    <w:pPr>
      <w:widowControl w:val="0"/>
      <w:wordWrap w:val="0"/>
      <w:autoSpaceDE w:val="0"/>
      <w:autoSpaceDN w:val="0"/>
    </w:pPr>
  </w:style>
  <w:style w:type="paragraph" w:customStyle="1" w:styleId="A6B0D2F253624B4D8A9C31E880AC868F">
    <w:name w:val="A6B0D2F253624B4D8A9C31E880AC868F"/>
    <w:pPr>
      <w:widowControl w:val="0"/>
      <w:wordWrap w:val="0"/>
      <w:autoSpaceDE w:val="0"/>
      <w:autoSpaceDN w:val="0"/>
    </w:pPr>
  </w:style>
  <w:style w:type="paragraph" w:customStyle="1" w:styleId="A47CC0B4E59E43C78879E3D04AAFD8D4">
    <w:name w:val="A47CC0B4E59E43C78879E3D04AAFD8D4"/>
    <w:pPr>
      <w:widowControl w:val="0"/>
      <w:wordWrap w:val="0"/>
      <w:autoSpaceDE w:val="0"/>
      <w:autoSpaceDN w:val="0"/>
    </w:pPr>
  </w:style>
  <w:style w:type="paragraph" w:customStyle="1" w:styleId="DDB32FE052094AF8A3E7FA3253D178E5">
    <w:name w:val="DDB32FE052094AF8A3E7FA3253D178E5"/>
    <w:pPr>
      <w:widowControl w:val="0"/>
      <w:wordWrap w:val="0"/>
      <w:autoSpaceDE w:val="0"/>
      <w:autoSpaceDN w:val="0"/>
    </w:pPr>
  </w:style>
  <w:style w:type="paragraph" w:customStyle="1" w:styleId="95B8330E6FF542A49012B7718BE7D50D">
    <w:name w:val="95B8330E6FF542A49012B7718BE7D50D"/>
    <w:rsid w:val="00DC263B"/>
    <w:pPr>
      <w:widowControl w:val="0"/>
      <w:wordWrap w:val="0"/>
      <w:autoSpaceDE w:val="0"/>
      <w:autoSpaceDN w:val="0"/>
    </w:pPr>
  </w:style>
  <w:style w:type="paragraph" w:customStyle="1" w:styleId="E179F27435B94715A51E0E5E3413861A">
    <w:name w:val="E179F27435B94715A51E0E5E3413861A"/>
    <w:rsid w:val="007B26A2"/>
    <w:pPr>
      <w:widowControl w:val="0"/>
      <w:wordWrap w:val="0"/>
      <w:autoSpaceDE w:val="0"/>
      <w:autoSpaceDN w:val="0"/>
    </w:pPr>
  </w:style>
  <w:style w:type="paragraph" w:customStyle="1" w:styleId="5195C2371B3A49BC841736A5DF306EC7">
    <w:name w:val="5195C2371B3A49BC841736A5DF306EC7"/>
    <w:rsid w:val="007B26A2"/>
    <w:pPr>
      <w:widowControl w:val="0"/>
      <w:wordWrap w:val="0"/>
      <w:autoSpaceDE w:val="0"/>
      <w:autoSpaceDN w:val="0"/>
    </w:pPr>
  </w:style>
  <w:style w:type="paragraph" w:customStyle="1" w:styleId="626F067B66204E5CA3CAF0948B0233DC">
    <w:name w:val="626F067B66204E5CA3CAF0948B0233DC"/>
    <w:rsid w:val="007B26A2"/>
    <w:pPr>
      <w:widowControl w:val="0"/>
      <w:wordWrap w:val="0"/>
      <w:autoSpaceDE w:val="0"/>
      <w:autoSpaceDN w:val="0"/>
    </w:pPr>
  </w:style>
  <w:style w:type="paragraph" w:customStyle="1" w:styleId="F0D24EE0823D43B3A2021F43D7BEB4AD">
    <w:name w:val="F0D24EE0823D43B3A2021F43D7BEB4AD"/>
    <w:rsid w:val="007B26A2"/>
    <w:pPr>
      <w:widowControl w:val="0"/>
      <w:wordWrap w:val="0"/>
      <w:autoSpaceDE w:val="0"/>
      <w:autoSpaceDN w:val="0"/>
    </w:pPr>
  </w:style>
  <w:style w:type="paragraph" w:customStyle="1" w:styleId="6AD9046BAB434BA884304CCEA5AFAD24">
    <w:name w:val="6AD9046BAB434BA884304CCEA5AFAD24"/>
    <w:rsid w:val="007B26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2015-07-28T00:00:00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4226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구성민</cp:lastModifiedBy>
  <cp:revision>29</cp:revision>
  <cp:lastPrinted>2006-08-01T17:47:00Z</cp:lastPrinted>
  <dcterms:created xsi:type="dcterms:W3CDTF">2015-06-27T01:20:00Z</dcterms:created>
  <dcterms:modified xsi:type="dcterms:W3CDTF">2015-07-13T12:17:00Z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